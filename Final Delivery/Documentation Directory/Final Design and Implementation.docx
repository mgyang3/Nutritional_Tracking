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8995A92" w:rsidR="00FF7B33" w:rsidRPr="00951C77" w:rsidRDefault="005D2E7D" w:rsidP="00951C77">
      <w:pPr>
        <w:pStyle w:val="Title"/>
      </w:pPr>
      <w:r>
        <w:t>Sprint 2</w:t>
      </w:r>
    </w:p>
    <w:p w14:paraId="5F871ED8" w14:textId="4E955E8D" w:rsidR="00FF7B33" w:rsidRPr="00FF7B33" w:rsidRDefault="005D2E7D" w:rsidP="00126D77">
      <w:pPr>
        <w:pStyle w:val="Subtitle"/>
      </w:pPr>
      <w:r>
        <w:t>Mike Yang</w:t>
      </w:r>
      <w:r w:rsidR="00FF7B33">
        <w:br/>
      </w:r>
      <w:r>
        <w:t>myang383</w:t>
      </w:r>
      <w:r w:rsidR="00FF7B33" w:rsidRPr="00FF7B33">
        <w:t>@</w:t>
      </w:r>
      <w:r w:rsidR="00FD25E7">
        <w:t>gatech.edu</w:t>
      </w:r>
    </w:p>
    <w:p w14:paraId="77C7DD8E" w14:textId="2DC22C30" w:rsidR="00D5034D" w:rsidRPr="009B7A17" w:rsidRDefault="00470FAF" w:rsidP="00B4491E">
      <w:pPr>
        <w:pStyle w:val="Heading1"/>
      </w:pPr>
      <w:r>
        <w:t xml:space="preserve">Design </w:t>
      </w:r>
    </w:p>
    <w:p w14:paraId="0C92F709" w14:textId="3588A83A" w:rsidR="00495608" w:rsidRDefault="00470FAF" w:rsidP="00495608">
      <w:pPr>
        <w:pStyle w:val="Heading2"/>
      </w:pPr>
      <w:r>
        <w:t>Project Summary</w:t>
      </w:r>
    </w:p>
    <w:p w14:paraId="506C1C70" w14:textId="364FC7B5" w:rsidR="002D71BC" w:rsidRDefault="00470FAF" w:rsidP="00495608">
      <w:r>
        <w:t xml:space="preserve">The project is focused on creating a mobile application that allows users to record food items and breaks them down into their nutritional values, including macro and </w:t>
      </w:r>
      <w:proofErr w:type="gramStart"/>
      <w:r>
        <w:t>micro nutrients</w:t>
      </w:r>
      <w:proofErr w:type="gramEnd"/>
      <w:r>
        <w:t xml:space="preserve">. </w:t>
      </w:r>
      <w:r w:rsidR="00F76994">
        <w:t xml:space="preserve">The workflow of the app would be that once a user has the app, they could enter in common recipes or foods that the application could break down into the relevant nutrients. </w:t>
      </w:r>
      <w:r w:rsidR="009E24DD">
        <w:t xml:space="preserve">Further development would be utilizing image recognition so in theory, a user would be able to take a picture of the menu or the food item, and the system would be able to break down the ingredients. </w:t>
      </w:r>
      <w:r w:rsidR="004440B9">
        <w:t xml:space="preserve">After enough data had been gathered, the application could begin filtering out commonly obtained goals (most likely things such as calcium or Vitamin C) and begin showing less frequently obtained nutrients, such as trace minerals or </w:t>
      </w:r>
      <w:r w:rsidR="009A3A1C">
        <w:t xml:space="preserve">amino acids. </w:t>
      </w:r>
      <w:r w:rsidR="00C7568A">
        <w:t>To recognize the nutrients in an item, the app maintains its own database, which to streamline entries, will usually be an aggregate of small variations in every item</w:t>
      </w:r>
      <w:r w:rsidR="00947D6D">
        <w:t xml:space="preserve"> (</w:t>
      </w:r>
      <w:proofErr w:type="spellStart"/>
      <w:r w:rsidR="00947D6D">
        <w:t>ex granny</w:t>
      </w:r>
      <w:proofErr w:type="spellEnd"/>
      <w:r w:rsidR="00947D6D">
        <w:t xml:space="preserve"> smith apples vs fuji apples)</w:t>
      </w:r>
      <w:r w:rsidR="00C7568A">
        <w:t xml:space="preserve">.  </w:t>
      </w:r>
    </w:p>
    <w:p w14:paraId="3934119F" w14:textId="227C0C53" w:rsidR="0054029E" w:rsidRDefault="0048798E" w:rsidP="0054029E">
      <w:pPr>
        <w:pStyle w:val="Heading2"/>
      </w:pPr>
      <w:r>
        <w:t>Tools and Technology</w:t>
      </w:r>
    </w:p>
    <w:p w14:paraId="4FB42005" w14:textId="0EADA510" w:rsidR="0054029E" w:rsidRDefault="0048798E" w:rsidP="0054029E">
      <w:r>
        <w:t>The following technologies are planned on being used:</w:t>
      </w:r>
    </w:p>
    <w:p w14:paraId="36A21860" w14:textId="4738A108" w:rsidR="0048798E" w:rsidRDefault="0048798E" w:rsidP="00291841">
      <w:pPr>
        <w:pStyle w:val="ListParagraph"/>
        <w:numPr>
          <w:ilvl w:val="0"/>
          <w:numId w:val="6"/>
        </w:numPr>
      </w:pPr>
      <w:r>
        <w:t xml:space="preserve">Kotlin </w:t>
      </w:r>
    </w:p>
    <w:p w14:paraId="628693EF" w14:textId="07F82599" w:rsidR="0048798E" w:rsidRDefault="0048798E" w:rsidP="00291841">
      <w:pPr>
        <w:pStyle w:val="ListParagraph"/>
        <w:numPr>
          <w:ilvl w:val="0"/>
          <w:numId w:val="6"/>
        </w:numPr>
      </w:pPr>
      <w:r>
        <w:t>Java – combined with the above for backend</w:t>
      </w:r>
    </w:p>
    <w:p w14:paraId="4222C0E7" w14:textId="78DAADA1" w:rsidR="0048798E" w:rsidRDefault="00274623" w:rsidP="00291841">
      <w:pPr>
        <w:pStyle w:val="ListParagraph"/>
        <w:numPr>
          <w:ilvl w:val="0"/>
          <w:numId w:val="6"/>
        </w:numPr>
      </w:pPr>
      <w:proofErr w:type="gramStart"/>
      <w:r>
        <w:t>Open Source</w:t>
      </w:r>
      <w:proofErr w:type="gramEnd"/>
      <w:r>
        <w:t xml:space="preserve"> GitHub projects that utilize image recognition </w:t>
      </w:r>
    </w:p>
    <w:p w14:paraId="7843E6A8" w14:textId="5AC8969D" w:rsidR="00274623" w:rsidRDefault="00274623" w:rsidP="00291841">
      <w:pPr>
        <w:pStyle w:val="ListParagraph"/>
        <w:numPr>
          <w:ilvl w:val="1"/>
          <w:numId w:val="6"/>
        </w:numPr>
      </w:pPr>
      <w:r>
        <w:t>Snap-n-Eat</w:t>
      </w:r>
    </w:p>
    <w:p w14:paraId="763E9F29" w14:textId="1DD4B7FA" w:rsidR="00CE1A9F" w:rsidRDefault="00274623" w:rsidP="00291841">
      <w:pPr>
        <w:pStyle w:val="ListParagraph"/>
        <w:numPr>
          <w:ilvl w:val="1"/>
          <w:numId w:val="6"/>
        </w:numPr>
      </w:pPr>
      <w:r>
        <w:t>Calorie Mama API</w:t>
      </w:r>
    </w:p>
    <w:p w14:paraId="04A2BA6E" w14:textId="016D09C2" w:rsidR="00995BDC" w:rsidRDefault="00995BDC" w:rsidP="00291841">
      <w:pPr>
        <w:pStyle w:val="ListParagraph"/>
        <w:numPr>
          <w:ilvl w:val="0"/>
          <w:numId w:val="6"/>
        </w:numPr>
      </w:pPr>
      <w:r>
        <w:t>Machine-learning – filter out commonly obtained goals to focus on less often achieved nutritional requirements</w:t>
      </w:r>
    </w:p>
    <w:p w14:paraId="37BA05FE" w14:textId="58AE1EE1" w:rsidR="00D21F21" w:rsidRDefault="003E40C4" w:rsidP="00281FCB">
      <w:pPr>
        <w:pStyle w:val="Heading2"/>
      </w:pPr>
      <w:r>
        <w:t>Data Sources</w:t>
      </w:r>
    </w:p>
    <w:p w14:paraId="4D1A2BA2" w14:textId="0BAF49A0" w:rsidR="003E40C4" w:rsidRDefault="003E40C4" w:rsidP="00291841">
      <w:pPr>
        <w:pStyle w:val="ListParagraph"/>
        <w:numPr>
          <w:ilvl w:val="0"/>
          <w:numId w:val="7"/>
        </w:numPr>
      </w:pPr>
      <w:r>
        <w:t>Food Data Central – combination of several different profiles</w:t>
      </w:r>
    </w:p>
    <w:p w14:paraId="7437404C" w14:textId="77777777" w:rsidR="003E40C4" w:rsidRDefault="003E40C4" w:rsidP="00291841">
      <w:pPr>
        <w:pStyle w:val="ListParagraph"/>
        <w:numPr>
          <w:ilvl w:val="1"/>
          <w:numId w:val="7"/>
        </w:numPr>
      </w:pPr>
      <w:r>
        <w:t>Foundation Foods</w:t>
      </w:r>
    </w:p>
    <w:p w14:paraId="06AA9DE5" w14:textId="77777777" w:rsidR="003E40C4" w:rsidRDefault="003E40C4" w:rsidP="00291841">
      <w:pPr>
        <w:pStyle w:val="ListParagraph"/>
        <w:numPr>
          <w:ilvl w:val="1"/>
          <w:numId w:val="7"/>
        </w:numPr>
      </w:pPr>
      <w:r>
        <w:t xml:space="preserve">Food and Nutrient Database for </w:t>
      </w:r>
      <w:proofErr w:type="spellStart"/>
      <w:r>
        <w:t>Dietray</w:t>
      </w:r>
      <w:proofErr w:type="spellEnd"/>
      <w:r>
        <w:t xml:space="preserve"> </w:t>
      </w:r>
      <w:proofErr w:type="spellStart"/>
      <w:r>
        <w:t>Studides</w:t>
      </w:r>
      <w:proofErr w:type="spellEnd"/>
    </w:p>
    <w:p w14:paraId="5A781E73" w14:textId="77777777" w:rsidR="003E40C4" w:rsidRDefault="003E40C4" w:rsidP="00291841">
      <w:pPr>
        <w:pStyle w:val="ListParagraph"/>
        <w:numPr>
          <w:ilvl w:val="1"/>
          <w:numId w:val="7"/>
        </w:numPr>
      </w:pPr>
      <w:r>
        <w:lastRenderedPageBreak/>
        <w:t>National Nutrient Database for SR Legacy References</w:t>
      </w:r>
    </w:p>
    <w:p w14:paraId="4D350DD3" w14:textId="4F86D902" w:rsidR="003E40C4" w:rsidRDefault="003E40C4" w:rsidP="00291841">
      <w:pPr>
        <w:pStyle w:val="ListParagraph"/>
        <w:numPr>
          <w:ilvl w:val="1"/>
          <w:numId w:val="7"/>
        </w:numPr>
      </w:pPr>
      <w:r>
        <w:t>USDA Branded Foods</w:t>
      </w:r>
    </w:p>
    <w:p w14:paraId="5EA828EF" w14:textId="56B69848" w:rsidR="003E40C4" w:rsidRDefault="003E40C4" w:rsidP="00291841">
      <w:pPr>
        <w:pStyle w:val="ListParagraph"/>
        <w:numPr>
          <w:ilvl w:val="1"/>
          <w:numId w:val="7"/>
        </w:numPr>
      </w:pPr>
      <w:r>
        <w:t>Experimental foods</w:t>
      </w:r>
    </w:p>
    <w:p w14:paraId="1C737593" w14:textId="1298C081" w:rsidR="00495608" w:rsidRDefault="003E40C4" w:rsidP="003E40C4">
      <w:r>
        <w:t>These is the current only database that is intended to be used at this moment. Data could be accessed through API or a CSV. Once development starts, that decision will be made.</w:t>
      </w:r>
    </w:p>
    <w:p w14:paraId="338B262F" w14:textId="6258F76F" w:rsidR="003B5900" w:rsidRDefault="00760A73" w:rsidP="003B5900">
      <w:pPr>
        <w:pStyle w:val="Heading2"/>
      </w:pPr>
      <w:r>
        <w:rPr>
          <w:noProof/>
        </w:rPr>
        <mc:AlternateContent>
          <mc:Choice Requires="wps">
            <w:drawing>
              <wp:anchor distT="0" distB="0" distL="114300" distR="114300" simplePos="0" relativeHeight="251660288" behindDoc="0" locked="0" layoutInCell="1" allowOverlap="1" wp14:anchorId="096F1F3F" wp14:editId="5B0AABD6">
                <wp:simplePos x="0" y="0"/>
                <wp:positionH relativeFrom="column">
                  <wp:posOffset>68580</wp:posOffset>
                </wp:positionH>
                <wp:positionV relativeFrom="paragraph">
                  <wp:posOffset>2204720</wp:posOffset>
                </wp:positionV>
                <wp:extent cx="2125980" cy="635"/>
                <wp:effectExtent l="0" t="0" r="7620" b="4445"/>
                <wp:wrapTopAndBottom/>
                <wp:docPr id="1" name="Text Box 1"/>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wps:spPr>
                      <wps:txbx>
                        <w:txbxContent>
                          <w:p w14:paraId="27D0F833" w14:textId="2B54956D" w:rsidR="00760A73" w:rsidRPr="009F4B9D" w:rsidRDefault="00760A73" w:rsidP="00760A73">
                            <w:pPr>
                              <w:pStyle w:val="Caption"/>
                              <w:rPr>
                                <w:rFonts w:cs="Times New Roman (Headings CS)"/>
                                <w:b/>
                                <w:noProof/>
                                <w:color w:val="000000"/>
                                <w:sz w:val="22"/>
                                <w:szCs w:val="22"/>
                              </w:rPr>
                            </w:pPr>
                            <w:r>
                              <w:t xml:space="preserve">Figure </w:t>
                            </w:r>
                            <w:r>
                              <w:fldChar w:fldCharType="begin"/>
                            </w:r>
                            <w:r>
                              <w:instrText xml:space="preserve"> SEQ Figure \* ARABIC </w:instrText>
                            </w:r>
                            <w:r>
                              <w:fldChar w:fldCharType="separate"/>
                            </w:r>
                            <w:r w:rsidR="000B5881">
                              <w:rPr>
                                <w:noProof/>
                              </w:rPr>
                              <w:t>1</w:t>
                            </w:r>
                            <w:r>
                              <w:fldChar w:fldCharType="end"/>
                            </w:r>
                            <w:r>
                              <w:t xml:space="preserve"> Front-end logic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6F1F3F" id="_x0000_t202" coordsize="21600,21600" o:spt="202" path="m,l,21600r21600,l21600,xe">
                <v:stroke joinstyle="miter"/>
                <v:path gradientshapeok="t" o:connecttype="rect"/>
              </v:shapetype>
              <v:shape id="Text Box 1" o:spid="_x0000_s1026" type="#_x0000_t202" style="position:absolute;left:0;text-align:left;margin-left:5.4pt;margin-top:173.6pt;width:167.4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" stroked="f">
                <v:textbox style="mso-fit-shape-to-text:t" inset="0,0,0,0">
                  <w:txbxContent>
                    <w:p w14:paraId="27D0F833" w14:textId="2B54956D" w:rsidR="00760A73" w:rsidRPr="009F4B9D" w:rsidRDefault="00760A73" w:rsidP="00760A73">
                      <w:pPr>
                        <w:pStyle w:val="Caption"/>
                        <w:rPr>
                          <w:rFonts w:cs="Times New Roman (Headings CS)"/>
                          <w:b/>
                          <w:noProof/>
                          <w:color w:val="000000"/>
                          <w:sz w:val="22"/>
                          <w:szCs w:val="22"/>
                        </w:rPr>
                      </w:pPr>
                      <w:r>
                        <w:t xml:space="preserve">Figure </w:t>
                      </w:r>
                      <w:r>
                        <w:fldChar w:fldCharType="begin"/>
                      </w:r>
                      <w:r>
                        <w:instrText xml:space="preserve"> SEQ Figure \* ARABIC </w:instrText>
                      </w:r>
                      <w:r>
                        <w:fldChar w:fldCharType="separate"/>
                      </w:r>
                      <w:r w:rsidR="000B5881">
                        <w:rPr>
                          <w:noProof/>
                        </w:rPr>
                        <w:t>1</w:t>
                      </w:r>
                      <w:r>
                        <w:fldChar w:fldCharType="end"/>
                      </w:r>
                      <w:r>
                        <w:t xml:space="preserve"> Front-end logic</w:t>
                      </w:r>
                    </w:p>
                  </w:txbxContent>
                </v:textbox>
                <w10:wrap type="topAndBottom"/>
              </v:shape>
            </w:pict>
          </mc:Fallback>
        </mc:AlternateContent>
      </w:r>
      <w:r>
        <w:rPr>
          <w:noProof/>
        </w:rPr>
        <w:drawing>
          <wp:anchor distT="0" distB="0" distL="114300" distR="114300" simplePos="0" relativeHeight="251658240" behindDoc="0" locked="0" layoutInCell="1" allowOverlap="1" wp14:anchorId="1B4C6630" wp14:editId="66946866">
            <wp:simplePos x="0" y="0"/>
            <wp:positionH relativeFrom="margin">
              <wp:posOffset>-647700</wp:posOffset>
            </wp:positionH>
            <wp:positionV relativeFrom="paragraph">
              <wp:posOffset>429260</wp:posOffset>
            </wp:positionV>
            <wp:extent cx="6663055" cy="17678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3055" cy="1767840"/>
                    </a:xfrm>
                    <a:prstGeom prst="rect">
                      <a:avLst/>
                    </a:prstGeom>
                    <a:noFill/>
                  </pic:spPr>
                </pic:pic>
              </a:graphicData>
            </a:graphic>
            <wp14:sizeRelH relativeFrom="page">
              <wp14:pctWidth>0</wp14:pctWidth>
            </wp14:sizeRelH>
            <wp14:sizeRelV relativeFrom="page">
              <wp14:pctHeight>0</wp14:pctHeight>
            </wp14:sizeRelV>
          </wp:anchor>
        </w:drawing>
      </w:r>
      <w:r w:rsidR="003B5900">
        <w:t>Diagrams</w:t>
      </w:r>
    </w:p>
    <w:p w14:paraId="644A17C4" w14:textId="0A193991" w:rsidR="003B5900" w:rsidRDefault="000B5881" w:rsidP="003E40C4">
      <w:r>
        <w:rPr>
          <w:noProof/>
        </w:rPr>
        <w:drawing>
          <wp:anchor distT="0" distB="0" distL="114300" distR="114300" simplePos="0" relativeHeight="251671552" behindDoc="1" locked="0" layoutInCell="1" allowOverlap="1" wp14:anchorId="01AD0965" wp14:editId="1C3E1609">
            <wp:simplePos x="0" y="0"/>
            <wp:positionH relativeFrom="margin">
              <wp:posOffset>-175260</wp:posOffset>
            </wp:positionH>
            <wp:positionV relativeFrom="paragraph">
              <wp:posOffset>2386330</wp:posOffset>
            </wp:positionV>
            <wp:extent cx="3218180" cy="3002280"/>
            <wp:effectExtent l="0" t="0" r="1270" b="7620"/>
            <wp:wrapTight wrapText="bothSides">
              <wp:wrapPolygon edited="0">
                <wp:start x="1918" y="0"/>
                <wp:lineTo x="1918" y="2878"/>
                <wp:lineTo x="4219" y="4386"/>
                <wp:lineTo x="5242" y="4386"/>
                <wp:lineTo x="2813" y="5345"/>
                <wp:lineTo x="2174" y="5756"/>
                <wp:lineTo x="2174" y="8086"/>
                <wp:lineTo x="3197" y="8772"/>
                <wp:lineTo x="5242" y="8772"/>
                <wp:lineTo x="5242" y="10964"/>
                <wp:lineTo x="0" y="12746"/>
                <wp:lineTo x="0" y="13157"/>
                <wp:lineTo x="5114" y="15350"/>
                <wp:lineTo x="4987" y="17543"/>
                <wp:lineTo x="1918" y="19873"/>
                <wp:lineTo x="128" y="21518"/>
                <wp:lineTo x="10868" y="21518"/>
                <wp:lineTo x="10996" y="21244"/>
                <wp:lineTo x="6137" y="17543"/>
                <wp:lineTo x="7032" y="16995"/>
                <wp:lineTo x="6904" y="16310"/>
                <wp:lineTo x="6009" y="15350"/>
                <wp:lineTo x="10996" y="13157"/>
                <wp:lineTo x="12275" y="13157"/>
                <wp:lineTo x="12658" y="12472"/>
                <wp:lineTo x="12530" y="8772"/>
                <wp:lineTo x="21481" y="7812"/>
                <wp:lineTo x="21481" y="4934"/>
                <wp:lineTo x="17901" y="4386"/>
                <wp:lineTo x="18923" y="4386"/>
                <wp:lineTo x="21353" y="2878"/>
                <wp:lineTo x="21225" y="0"/>
                <wp:lineTo x="1918"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180" cy="3002280"/>
                    </a:xfrm>
                    <a:prstGeom prst="rect">
                      <a:avLst/>
                    </a:prstGeom>
                    <a:noFill/>
                  </pic:spPr>
                </pic:pic>
              </a:graphicData>
            </a:graphic>
            <wp14:sizeRelH relativeFrom="page">
              <wp14:pctWidth>0</wp14:pctWidth>
            </wp14:sizeRelH>
            <wp14:sizeRelV relativeFrom="page">
              <wp14:pctHeight>0</wp14:pctHeight>
            </wp14:sizeRelV>
          </wp:anchor>
        </w:drawing>
      </w:r>
      <w:r w:rsidR="005F6CD9">
        <w:rPr>
          <w:noProof/>
        </w:rPr>
        <mc:AlternateContent>
          <mc:Choice Requires="wps">
            <w:drawing>
              <wp:anchor distT="0" distB="0" distL="114300" distR="114300" simplePos="0" relativeHeight="251663360" behindDoc="0" locked="0" layoutInCell="1" allowOverlap="1" wp14:anchorId="65250BB9" wp14:editId="7329B119">
                <wp:simplePos x="0" y="0"/>
                <wp:positionH relativeFrom="column">
                  <wp:posOffset>0</wp:posOffset>
                </wp:positionH>
                <wp:positionV relativeFrom="paragraph">
                  <wp:posOffset>5662295</wp:posOffset>
                </wp:positionV>
                <wp:extent cx="500634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06340" cy="635"/>
                        </a:xfrm>
                        <a:prstGeom prst="rect">
                          <a:avLst/>
                        </a:prstGeom>
                        <a:solidFill>
                          <a:prstClr val="white"/>
                        </a:solidFill>
                        <a:ln>
                          <a:noFill/>
                        </a:ln>
                      </wps:spPr>
                      <wps:txbx>
                        <w:txbxContent>
                          <w:p w14:paraId="35CC5BE1" w14:textId="4D755A16" w:rsidR="005F6CD9" w:rsidRPr="00E81CC7" w:rsidRDefault="005F6CD9" w:rsidP="005F6CD9">
                            <w:pPr>
                              <w:pStyle w:val="Caption"/>
                              <w:rPr>
                                <w:noProof/>
                              </w:rPr>
                            </w:pPr>
                            <w:r>
                              <w:t xml:space="preserve">Figure </w:t>
                            </w:r>
                            <w:r>
                              <w:fldChar w:fldCharType="begin"/>
                            </w:r>
                            <w:r>
                              <w:instrText xml:space="preserve"> SEQ Figure \* ARABIC </w:instrText>
                            </w:r>
                            <w:r>
                              <w:fldChar w:fldCharType="separate"/>
                            </w:r>
                            <w:r w:rsidR="000B5881">
                              <w:rPr>
                                <w:noProof/>
                              </w:rPr>
                              <w:t>2</w:t>
                            </w:r>
                            <w:r>
                              <w:fldChar w:fldCharType="end"/>
                            </w:r>
                            <w:r>
                              <w:t xml:space="preserve"> </w:t>
                            </w:r>
                            <w:proofErr w:type="gramStart"/>
                            <w:r>
                              <w:t>Back end</w:t>
                            </w:r>
                            <w:proofErr w:type="gramEnd"/>
                            <w:r>
                              <w:t xml:space="preserve"> logic for user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50BB9" id="Text Box 13" o:spid="_x0000_s1027" type="#_x0000_t202" style="position:absolute;left:0;text-align:left;margin-left:0;margin-top:445.85pt;width:394.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h2hLAIAAGYEAAAOAAAAZHJzL2Uyb0RvYy54bWysVE1v2zAMvQ/YfxB0X5w0azE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" stroked="f">
                <v:textbox style="mso-fit-shape-to-text:t" inset="0,0,0,0">
                  <w:txbxContent>
                    <w:p w14:paraId="35CC5BE1" w14:textId="4D755A16" w:rsidR="005F6CD9" w:rsidRPr="00E81CC7" w:rsidRDefault="005F6CD9" w:rsidP="005F6CD9">
                      <w:pPr>
                        <w:pStyle w:val="Caption"/>
                        <w:rPr>
                          <w:noProof/>
                        </w:rPr>
                      </w:pPr>
                      <w:r>
                        <w:t xml:space="preserve">Figure </w:t>
                      </w:r>
                      <w:r>
                        <w:fldChar w:fldCharType="begin"/>
                      </w:r>
                      <w:r>
                        <w:instrText xml:space="preserve"> SEQ Figure \* ARABIC </w:instrText>
                      </w:r>
                      <w:r>
                        <w:fldChar w:fldCharType="separate"/>
                      </w:r>
                      <w:r w:rsidR="000B5881">
                        <w:rPr>
                          <w:noProof/>
                        </w:rPr>
                        <w:t>2</w:t>
                      </w:r>
                      <w:r>
                        <w:fldChar w:fldCharType="end"/>
                      </w:r>
                      <w:r>
                        <w:t xml:space="preserve"> </w:t>
                      </w:r>
                      <w:proofErr w:type="gramStart"/>
                      <w:r>
                        <w:t>Back end</w:t>
                      </w:r>
                      <w:proofErr w:type="gramEnd"/>
                      <w:r>
                        <w:t xml:space="preserve"> logic for user entry</w:t>
                      </w:r>
                    </w:p>
                  </w:txbxContent>
                </v:textbox>
                <w10:wrap type="topAndBottom"/>
              </v:shape>
            </w:pict>
          </mc:Fallback>
        </mc:AlternateContent>
      </w:r>
    </w:p>
    <w:p w14:paraId="4303496B" w14:textId="3BCFFABF" w:rsidR="00717402" w:rsidRDefault="000B5881" w:rsidP="003E40C4">
      <w:r>
        <w:rPr>
          <w:noProof/>
        </w:rPr>
        <w:lastRenderedPageBreak/>
        <mc:AlternateContent>
          <mc:Choice Requires="wps">
            <w:drawing>
              <wp:anchor distT="0" distB="0" distL="114300" distR="114300" simplePos="0" relativeHeight="251666432" behindDoc="0" locked="0" layoutInCell="1" allowOverlap="1" wp14:anchorId="2242B76C" wp14:editId="34D34768">
                <wp:simplePos x="0" y="0"/>
                <wp:positionH relativeFrom="margin">
                  <wp:align>left</wp:align>
                </wp:positionH>
                <wp:positionV relativeFrom="paragraph">
                  <wp:posOffset>3973830</wp:posOffset>
                </wp:positionV>
                <wp:extent cx="5087620" cy="635"/>
                <wp:effectExtent l="0" t="0" r="0" b="4445"/>
                <wp:wrapTopAndBottom/>
                <wp:docPr id="15" name="Text Box 15"/>
                <wp:cNvGraphicFramePr/>
                <a:graphic xmlns:a="http://schemas.openxmlformats.org/drawingml/2006/main">
                  <a:graphicData uri="http://schemas.microsoft.com/office/word/2010/wordprocessingShape">
                    <wps:wsp>
                      <wps:cNvSpPr txBox="1"/>
                      <wps:spPr>
                        <a:xfrm>
                          <a:off x="0" y="0"/>
                          <a:ext cx="5087620" cy="635"/>
                        </a:xfrm>
                        <a:prstGeom prst="rect">
                          <a:avLst/>
                        </a:prstGeom>
                        <a:solidFill>
                          <a:prstClr val="white"/>
                        </a:solidFill>
                        <a:ln>
                          <a:noFill/>
                        </a:ln>
                      </wps:spPr>
                      <wps:txbx>
                        <w:txbxContent>
                          <w:p w14:paraId="6E690A5D" w14:textId="22FA2FCB" w:rsidR="00B749E7" w:rsidRPr="00EB48A4" w:rsidRDefault="00B749E7" w:rsidP="00B749E7">
                            <w:pPr>
                              <w:pStyle w:val="Caption"/>
                              <w:rPr>
                                <w:noProof/>
                              </w:rPr>
                            </w:pPr>
                            <w:r>
                              <w:t xml:space="preserve">Figure </w:t>
                            </w:r>
                            <w:r>
                              <w:fldChar w:fldCharType="begin"/>
                            </w:r>
                            <w:r>
                              <w:instrText xml:space="preserve"> SEQ Figure \* ARABIC </w:instrText>
                            </w:r>
                            <w:r>
                              <w:fldChar w:fldCharType="separate"/>
                            </w:r>
                            <w:r w:rsidR="000B5881">
                              <w:rPr>
                                <w:noProof/>
                              </w:rPr>
                              <w:t>3</w:t>
                            </w:r>
                            <w:r>
                              <w:fldChar w:fldCharType="end"/>
                            </w:r>
                            <w:r>
                              <w:t xml:space="preserve"> Logic checks as user uses app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2B76C" id="Text Box 15" o:spid="_x0000_s1028" type="#_x0000_t202" style="position:absolute;left:0;text-align:left;margin-left:0;margin-top:312.9pt;width:400.6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" stroked="f">
                <v:textbox style="mso-fit-shape-to-text:t" inset="0,0,0,0">
                  <w:txbxContent>
                    <w:p w14:paraId="6E690A5D" w14:textId="22FA2FCB" w:rsidR="00B749E7" w:rsidRPr="00EB48A4" w:rsidRDefault="00B749E7" w:rsidP="00B749E7">
                      <w:pPr>
                        <w:pStyle w:val="Caption"/>
                        <w:rPr>
                          <w:noProof/>
                        </w:rPr>
                      </w:pPr>
                      <w:r>
                        <w:t xml:space="preserve">Figure </w:t>
                      </w:r>
                      <w:r>
                        <w:fldChar w:fldCharType="begin"/>
                      </w:r>
                      <w:r>
                        <w:instrText xml:space="preserve"> SEQ Figure \* ARABIC </w:instrText>
                      </w:r>
                      <w:r>
                        <w:fldChar w:fldCharType="separate"/>
                      </w:r>
                      <w:r w:rsidR="000B5881">
                        <w:rPr>
                          <w:noProof/>
                        </w:rPr>
                        <w:t>3</w:t>
                      </w:r>
                      <w:r>
                        <w:fldChar w:fldCharType="end"/>
                      </w:r>
                      <w:r>
                        <w:t xml:space="preserve"> Logic checks as user uses app over time</w:t>
                      </w:r>
                    </w:p>
                  </w:txbxContent>
                </v:textbox>
                <w10:wrap type="topAndBottom" anchorx="margin"/>
              </v:shape>
            </w:pict>
          </mc:Fallback>
        </mc:AlternateContent>
      </w:r>
      <w:r>
        <w:rPr>
          <w:noProof/>
        </w:rPr>
        <w:drawing>
          <wp:anchor distT="0" distB="0" distL="114300" distR="114300" simplePos="0" relativeHeight="251670528" behindDoc="1" locked="0" layoutInCell="1" allowOverlap="1" wp14:anchorId="09C1CFF3" wp14:editId="518E54FE">
            <wp:simplePos x="0" y="0"/>
            <wp:positionH relativeFrom="column">
              <wp:posOffset>0</wp:posOffset>
            </wp:positionH>
            <wp:positionV relativeFrom="paragraph">
              <wp:posOffset>0</wp:posOffset>
            </wp:positionV>
            <wp:extent cx="4974590" cy="3688715"/>
            <wp:effectExtent l="0" t="0" r="0" b="6985"/>
            <wp:wrapTight wrapText="bothSides">
              <wp:wrapPolygon edited="0">
                <wp:start x="10340" y="335"/>
                <wp:lineTo x="0" y="892"/>
                <wp:lineTo x="0" y="21529"/>
                <wp:lineTo x="21506" y="21529"/>
                <wp:lineTo x="21506" y="1562"/>
                <wp:lineTo x="11167" y="335"/>
                <wp:lineTo x="10340" y="335"/>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4590" cy="3688715"/>
                    </a:xfrm>
                    <a:prstGeom prst="rect">
                      <a:avLst/>
                    </a:prstGeom>
                    <a:noFill/>
                  </pic:spPr>
                </pic:pic>
              </a:graphicData>
            </a:graphic>
            <wp14:sizeRelH relativeFrom="page">
              <wp14:pctWidth>0</wp14:pctWidth>
            </wp14:sizeRelH>
            <wp14:sizeRelV relativeFrom="page">
              <wp14:pctHeight>0</wp14:pctHeight>
            </wp14:sizeRelV>
          </wp:anchor>
        </w:drawing>
      </w:r>
    </w:p>
    <w:p w14:paraId="402FBCD7" w14:textId="4348AFF7" w:rsidR="00717402" w:rsidRDefault="00717402" w:rsidP="003E40C4"/>
    <w:p w14:paraId="12A1DB7C" w14:textId="698F5C2C" w:rsidR="00717402" w:rsidRDefault="00717402" w:rsidP="003E40C4"/>
    <w:p w14:paraId="4D09F19E" w14:textId="27224073" w:rsidR="00717402" w:rsidRDefault="00717402" w:rsidP="003E40C4"/>
    <w:p w14:paraId="0576A177" w14:textId="02989875" w:rsidR="00717402" w:rsidRDefault="00717402" w:rsidP="003E40C4"/>
    <w:p w14:paraId="7D50CCD3" w14:textId="0460AB0C" w:rsidR="00717402" w:rsidRDefault="00717402" w:rsidP="003E40C4"/>
    <w:p w14:paraId="592B11FF" w14:textId="26063634" w:rsidR="00717402" w:rsidRDefault="00717402" w:rsidP="003E40C4"/>
    <w:p w14:paraId="1026CEF3" w14:textId="3AF27BAF" w:rsidR="00717402" w:rsidRDefault="00717402" w:rsidP="003E40C4"/>
    <w:p w14:paraId="4ECE4E69" w14:textId="05B18269" w:rsidR="00717402" w:rsidRDefault="00717402" w:rsidP="003E40C4"/>
    <w:p w14:paraId="1696F973" w14:textId="647E308F" w:rsidR="00717402" w:rsidRDefault="00717402" w:rsidP="003E40C4"/>
    <w:p w14:paraId="6421917E" w14:textId="1F106F58" w:rsidR="00717402" w:rsidRDefault="00717402" w:rsidP="003E40C4"/>
    <w:p w14:paraId="23C80FF0" w14:textId="6AA1BB96" w:rsidR="005F6CD9" w:rsidRDefault="005F6CD9" w:rsidP="003E40C4"/>
    <w:p w14:paraId="01764AEC" w14:textId="79FF0EED" w:rsidR="00B749E7" w:rsidRDefault="000B5881" w:rsidP="00B749E7">
      <w:pPr>
        <w:pStyle w:val="Heading2"/>
      </w:pPr>
      <w:r>
        <w:rPr>
          <w:noProof/>
        </w:rPr>
        <w:lastRenderedPageBreak/>
        <mc:AlternateContent>
          <mc:Choice Requires="wps">
            <w:drawing>
              <wp:anchor distT="0" distB="0" distL="114300" distR="114300" simplePos="0" relativeHeight="251674624" behindDoc="1" locked="0" layoutInCell="1" allowOverlap="1" wp14:anchorId="1FFC40DD" wp14:editId="0080B7C0">
                <wp:simplePos x="0" y="0"/>
                <wp:positionH relativeFrom="column">
                  <wp:posOffset>-53340</wp:posOffset>
                </wp:positionH>
                <wp:positionV relativeFrom="paragraph">
                  <wp:posOffset>3580765</wp:posOffset>
                </wp:positionV>
                <wp:extent cx="3253740" cy="635"/>
                <wp:effectExtent l="0" t="0" r="0" b="0"/>
                <wp:wrapTight wrapText="bothSides">
                  <wp:wrapPolygon edited="0">
                    <wp:start x="0" y="0"/>
                    <wp:lineTo x="0" y="21600"/>
                    <wp:lineTo x="21600" y="21600"/>
                    <wp:lineTo x="21600" y="0"/>
                  </wp:wrapPolygon>
                </wp:wrapTight>
                <wp:docPr id="43" name="Text Box 4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wps:spPr>
                      <wps:txbx>
                        <w:txbxContent>
                          <w:p w14:paraId="659D5312" w14:textId="1E5AD60D" w:rsidR="000B5881" w:rsidRPr="00C2161D" w:rsidRDefault="000B5881" w:rsidP="000B5881">
                            <w:pPr>
                              <w:pStyle w:val="Caption"/>
                              <w:rPr>
                                <w:rFonts w:cs="Times New Roman (Headings CS)"/>
                                <w:b/>
                                <w:noProof/>
                                <w:color w:val="000000"/>
                                <w:sz w:val="22"/>
                                <w:szCs w:val="22"/>
                              </w:rPr>
                            </w:pPr>
                            <w:r>
                              <w:t xml:space="preserve">Figure </w:t>
                            </w:r>
                            <w:r>
                              <w:fldChar w:fldCharType="begin"/>
                            </w:r>
                            <w:r>
                              <w:instrText xml:space="preserve"> SEQ Figure \* ARABIC </w:instrText>
                            </w:r>
                            <w:r>
                              <w:fldChar w:fldCharType="separate"/>
                            </w:r>
                            <w:r>
                              <w:rPr>
                                <w:noProof/>
                              </w:rPr>
                              <w:t>4</w:t>
                            </w:r>
                            <w:r>
                              <w:fldChar w:fldCharType="end"/>
                            </w:r>
                            <w:r>
                              <w:t xml:space="preserve"> - Main application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C40DD" id="Text Box 43" o:spid="_x0000_s1029" type="#_x0000_t202" style="position:absolute;left:0;text-align:left;margin-left:-4.2pt;margin-top:281.95pt;width:256.2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" stroked="f">
                <v:textbox style="mso-fit-shape-to-text:t" inset="0,0,0,0">
                  <w:txbxContent>
                    <w:p w14:paraId="659D5312" w14:textId="1E5AD60D" w:rsidR="000B5881" w:rsidRPr="00C2161D" w:rsidRDefault="000B5881" w:rsidP="000B5881">
                      <w:pPr>
                        <w:pStyle w:val="Caption"/>
                        <w:rPr>
                          <w:rFonts w:cs="Times New Roman (Headings CS)"/>
                          <w:b/>
                          <w:noProof/>
                          <w:color w:val="000000"/>
                          <w:sz w:val="22"/>
                          <w:szCs w:val="22"/>
                        </w:rPr>
                      </w:pPr>
                      <w:r>
                        <w:t xml:space="preserve">Figure </w:t>
                      </w:r>
                      <w:r>
                        <w:fldChar w:fldCharType="begin"/>
                      </w:r>
                      <w:r>
                        <w:instrText xml:space="preserve"> SEQ Figure \* ARABIC </w:instrText>
                      </w:r>
                      <w:r>
                        <w:fldChar w:fldCharType="separate"/>
                      </w:r>
                      <w:r>
                        <w:rPr>
                          <w:noProof/>
                        </w:rPr>
                        <w:t>4</w:t>
                      </w:r>
                      <w:r>
                        <w:fldChar w:fldCharType="end"/>
                      </w:r>
                      <w:r>
                        <w:t xml:space="preserve"> - Main application screen</w:t>
                      </w:r>
                    </w:p>
                  </w:txbxContent>
                </v:textbox>
                <w10:wrap type="tight"/>
              </v:shape>
            </w:pict>
          </mc:Fallback>
        </mc:AlternateContent>
      </w:r>
      <w:r>
        <w:rPr>
          <w:noProof/>
        </w:rPr>
        <w:drawing>
          <wp:anchor distT="0" distB="0" distL="114300" distR="114300" simplePos="0" relativeHeight="251672576" behindDoc="1" locked="0" layoutInCell="1" allowOverlap="1" wp14:anchorId="055A8693" wp14:editId="445D1D73">
            <wp:simplePos x="0" y="0"/>
            <wp:positionH relativeFrom="column">
              <wp:posOffset>-53340</wp:posOffset>
            </wp:positionH>
            <wp:positionV relativeFrom="paragraph">
              <wp:posOffset>213360</wp:posOffset>
            </wp:positionV>
            <wp:extent cx="3253740" cy="3310255"/>
            <wp:effectExtent l="0" t="0" r="3810" b="4445"/>
            <wp:wrapTight wrapText="bothSides">
              <wp:wrapPolygon edited="0">
                <wp:start x="7588" y="249"/>
                <wp:lineTo x="0" y="1740"/>
                <wp:lineTo x="0" y="21505"/>
                <wp:lineTo x="21499" y="21505"/>
                <wp:lineTo x="21499" y="870"/>
                <wp:lineTo x="10749" y="249"/>
                <wp:lineTo x="7588" y="249"/>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740" cy="3310255"/>
                    </a:xfrm>
                    <a:prstGeom prst="rect">
                      <a:avLst/>
                    </a:prstGeom>
                    <a:noFill/>
                  </pic:spPr>
                </pic:pic>
              </a:graphicData>
            </a:graphic>
            <wp14:sizeRelH relativeFrom="page">
              <wp14:pctWidth>0</wp14:pctWidth>
            </wp14:sizeRelH>
            <wp14:sizeRelV relativeFrom="page">
              <wp14:pctHeight>0</wp14:pctHeight>
            </wp14:sizeRelV>
          </wp:anchor>
        </w:drawing>
      </w:r>
      <w:r w:rsidR="00B749E7">
        <w:t>Screen Mock-ups</w:t>
      </w:r>
    </w:p>
    <w:p w14:paraId="0BD0D5B8" w14:textId="4E3BFB46" w:rsidR="005F5C0B" w:rsidRDefault="005F5C0B" w:rsidP="003E40C4"/>
    <w:p w14:paraId="78B7C454" w14:textId="247E1B5B" w:rsidR="00717402" w:rsidRDefault="00717402" w:rsidP="003E40C4"/>
    <w:p w14:paraId="14EC25E9" w14:textId="26FD4778" w:rsidR="000B5881" w:rsidRDefault="000B5881" w:rsidP="003E40C4"/>
    <w:p w14:paraId="5DAB7F3D" w14:textId="77777777" w:rsidR="000B5881" w:rsidRDefault="000B5881" w:rsidP="003E40C4"/>
    <w:p w14:paraId="703620B1" w14:textId="77777777" w:rsidR="00717402" w:rsidRDefault="00717402" w:rsidP="003E40C4"/>
    <w:p w14:paraId="580ADB47" w14:textId="16A4FAD3" w:rsidR="003B5900" w:rsidRDefault="003B5900" w:rsidP="003E40C4"/>
    <w:p w14:paraId="7BC28EA1" w14:textId="1035AEA8" w:rsidR="000B5881" w:rsidRDefault="000B5881" w:rsidP="003E40C4"/>
    <w:p w14:paraId="39E38635" w14:textId="2DCEDB34" w:rsidR="000B5881" w:rsidRDefault="000B5881" w:rsidP="003E40C4"/>
    <w:p w14:paraId="7074B253" w14:textId="63517CAD" w:rsidR="000B5881" w:rsidRDefault="000B5881" w:rsidP="003E40C4"/>
    <w:p w14:paraId="7BCDFDB2" w14:textId="6F0EF20A" w:rsidR="000B5881" w:rsidRDefault="000B5881" w:rsidP="003E40C4"/>
    <w:p w14:paraId="3486037C" w14:textId="08E4CCFD" w:rsidR="000B5881" w:rsidRDefault="000B5881" w:rsidP="003E40C4"/>
    <w:p w14:paraId="2EB339F0" w14:textId="0C438DF6" w:rsidR="000B5881" w:rsidRDefault="000B5881" w:rsidP="003E40C4">
      <w:r>
        <w:rPr>
          <w:noProof/>
        </w:rPr>
        <mc:AlternateContent>
          <mc:Choice Requires="wps">
            <w:drawing>
              <wp:anchor distT="0" distB="0" distL="114300" distR="114300" simplePos="0" relativeHeight="251677696" behindDoc="1" locked="0" layoutInCell="1" allowOverlap="1" wp14:anchorId="16A9BEAE" wp14:editId="7C8AA60F">
                <wp:simplePos x="0" y="0"/>
                <wp:positionH relativeFrom="column">
                  <wp:posOffset>0</wp:posOffset>
                </wp:positionH>
                <wp:positionV relativeFrom="paragraph">
                  <wp:posOffset>2747010</wp:posOffset>
                </wp:positionV>
                <wp:extent cx="3633470" cy="635"/>
                <wp:effectExtent l="0" t="0" r="0" b="0"/>
                <wp:wrapTight wrapText="bothSides">
                  <wp:wrapPolygon edited="0">
                    <wp:start x="0" y="0"/>
                    <wp:lineTo x="0" y="21600"/>
                    <wp:lineTo x="21600" y="21600"/>
                    <wp:lineTo x="21600" y="0"/>
                  </wp:wrapPolygon>
                </wp:wrapTight>
                <wp:docPr id="45" name="Text Box 45"/>
                <wp:cNvGraphicFramePr/>
                <a:graphic xmlns:a="http://schemas.openxmlformats.org/drawingml/2006/main">
                  <a:graphicData uri="http://schemas.microsoft.com/office/word/2010/wordprocessingShape">
                    <wps:wsp>
                      <wps:cNvSpPr txBox="1"/>
                      <wps:spPr>
                        <a:xfrm>
                          <a:off x="0" y="0"/>
                          <a:ext cx="3633470" cy="635"/>
                        </a:xfrm>
                        <a:prstGeom prst="rect">
                          <a:avLst/>
                        </a:prstGeom>
                        <a:solidFill>
                          <a:prstClr val="white"/>
                        </a:solidFill>
                        <a:ln>
                          <a:noFill/>
                        </a:ln>
                      </wps:spPr>
                      <wps:txbx>
                        <w:txbxContent>
                          <w:p w14:paraId="1CA8A15F" w14:textId="49DC37AD" w:rsidR="000B5881" w:rsidRPr="000F4E3E" w:rsidRDefault="000B5881" w:rsidP="000B5881">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 Secondary screen for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A9BEAE" id="Text Box 45" o:spid="_x0000_s1030" type="#_x0000_t202" style="position:absolute;left:0;text-align:left;margin-left:0;margin-top:216.3pt;width:286.1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" stroked="f">
                <v:textbox style="mso-fit-shape-to-text:t" inset="0,0,0,0">
                  <w:txbxContent>
                    <w:p w14:paraId="1CA8A15F" w14:textId="49DC37AD" w:rsidR="000B5881" w:rsidRPr="000F4E3E" w:rsidRDefault="000B5881" w:rsidP="000B5881">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 Secondary screen for information</w:t>
                      </w:r>
                    </w:p>
                  </w:txbxContent>
                </v:textbox>
                <w10:wrap type="tight"/>
              </v:shape>
            </w:pict>
          </mc:Fallback>
        </mc:AlternateContent>
      </w:r>
      <w:r>
        <w:rPr>
          <w:noProof/>
        </w:rPr>
        <w:drawing>
          <wp:anchor distT="0" distB="0" distL="114300" distR="114300" simplePos="0" relativeHeight="251675648" behindDoc="1" locked="0" layoutInCell="1" allowOverlap="1" wp14:anchorId="5AF6591C" wp14:editId="48690397">
            <wp:simplePos x="0" y="0"/>
            <wp:positionH relativeFrom="margin">
              <wp:align>left</wp:align>
            </wp:positionH>
            <wp:positionV relativeFrom="paragraph">
              <wp:posOffset>7620</wp:posOffset>
            </wp:positionV>
            <wp:extent cx="3633470" cy="2682240"/>
            <wp:effectExtent l="0" t="0" r="5080" b="3810"/>
            <wp:wrapTight wrapText="bothSides">
              <wp:wrapPolygon edited="0">
                <wp:start x="0" y="0"/>
                <wp:lineTo x="0" y="21477"/>
                <wp:lineTo x="21517" y="21477"/>
                <wp:lineTo x="21517"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3470" cy="2682240"/>
                    </a:xfrm>
                    <a:prstGeom prst="rect">
                      <a:avLst/>
                    </a:prstGeom>
                    <a:noFill/>
                  </pic:spPr>
                </pic:pic>
              </a:graphicData>
            </a:graphic>
            <wp14:sizeRelH relativeFrom="page">
              <wp14:pctWidth>0</wp14:pctWidth>
            </wp14:sizeRelH>
            <wp14:sizeRelV relativeFrom="page">
              <wp14:pctHeight>0</wp14:pctHeight>
            </wp14:sizeRelV>
          </wp:anchor>
        </w:drawing>
      </w:r>
    </w:p>
    <w:p w14:paraId="05AA6104" w14:textId="745887E7" w:rsidR="000B5881" w:rsidRDefault="000B5881" w:rsidP="003E40C4"/>
    <w:p w14:paraId="0362A4A1" w14:textId="7A5263C4" w:rsidR="000B5881" w:rsidRDefault="000B5881" w:rsidP="003E40C4"/>
    <w:p w14:paraId="45CA47A5" w14:textId="77777777" w:rsidR="000B5881" w:rsidRDefault="000B5881" w:rsidP="003E40C4"/>
    <w:p w14:paraId="3CB9766F" w14:textId="32014602" w:rsidR="000B5881" w:rsidRDefault="000B5881" w:rsidP="003E40C4"/>
    <w:p w14:paraId="75E791B7" w14:textId="4FCE1543" w:rsidR="000B5881" w:rsidRDefault="000B5881" w:rsidP="003E40C4"/>
    <w:p w14:paraId="301287E1" w14:textId="37ABF083" w:rsidR="000B5881" w:rsidRDefault="000B5881" w:rsidP="003E40C4"/>
    <w:p w14:paraId="7269C6F7" w14:textId="0A397E64" w:rsidR="00FB6E06" w:rsidRDefault="00995BDC" w:rsidP="00FB6E06">
      <w:pPr>
        <w:pStyle w:val="Heading1"/>
      </w:pPr>
      <w:r>
        <w:lastRenderedPageBreak/>
        <w:t>Implementation Plan</w:t>
      </w:r>
    </w:p>
    <w:p w14:paraId="0A921AB2" w14:textId="2149E5A7" w:rsidR="00995BDC" w:rsidRDefault="00995BDC" w:rsidP="00995BDC">
      <w:pPr>
        <w:pStyle w:val="Heading2"/>
      </w:pPr>
      <w:r>
        <w:t>Project Tasks and Timeline and Risks</w:t>
      </w:r>
    </w:p>
    <w:p w14:paraId="5AB2707C" w14:textId="3BB85DCC" w:rsidR="00995BDC" w:rsidRDefault="002862CE" w:rsidP="00995BDC">
      <w:r>
        <w:t xml:space="preserve">Placed into Planner: </w:t>
      </w:r>
      <w:hyperlink r:id="rId13" w:history="1">
        <w:r w:rsidRPr="00336A2C">
          <w:rPr>
            <w:rStyle w:val="Hyperlink"/>
          </w:rPr>
          <w:t>https://tasks.office.com/gtvault.onmicrosoft.com/Home/PlanViews/yBCyrWkp0EOthVLl0frD12QAE5T6?Type=PlanLink&amp;Channel=Link&amp;CreatedTime=637516241542600000</w:t>
        </w:r>
      </w:hyperlink>
    </w:p>
    <w:p w14:paraId="26E95F48" w14:textId="77777777" w:rsidR="002862CE" w:rsidRPr="00995BDC" w:rsidRDefault="002862CE" w:rsidP="00995BDC"/>
    <w:p w14:paraId="4222DD02" w14:textId="75BB8423" w:rsidR="00D308CA" w:rsidRDefault="00D308CA" w:rsidP="00D308CA">
      <w:pPr>
        <w:pStyle w:val="Heading1"/>
      </w:pPr>
      <w:r>
        <w:t>References</w:t>
      </w:r>
    </w:p>
    <w:p w14:paraId="1A390AA2" w14:textId="32322580" w:rsidR="00274623" w:rsidRDefault="00274623" w:rsidP="00450874">
      <w:pPr>
        <w:pStyle w:val="NumberedList"/>
      </w:pPr>
      <w:proofErr w:type="spellStart"/>
      <w:r w:rsidRPr="00274623">
        <w:t>Magalhães</w:t>
      </w:r>
      <w:proofErr w:type="spellEnd"/>
      <w:r w:rsidRPr="00274623">
        <w:t xml:space="preserve">, G. (2019, December 10). </w:t>
      </w:r>
      <w:proofErr w:type="spellStart"/>
      <w:r w:rsidRPr="00274623">
        <w:t>gabrielilharco</w:t>
      </w:r>
      <w:proofErr w:type="spellEnd"/>
      <w:r w:rsidRPr="00274623">
        <w:t xml:space="preserve">/snap-n-eat. GitHub. </w:t>
      </w:r>
      <w:hyperlink r:id="rId14" w:history="1">
        <w:r w:rsidRPr="007A482C">
          <w:rPr>
            <w:rStyle w:val="Hyperlink"/>
          </w:rPr>
          <w:t>https://github.com/gabrielilharco/snap-n-eat</w:t>
        </w:r>
      </w:hyperlink>
    </w:p>
    <w:p w14:paraId="76B7F458" w14:textId="6C8AC08F" w:rsidR="00314FD6" w:rsidRDefault="00CE1A9F" w:rsidP="00740F85">
      <w:pPr>
        <w:pStyle w:val="NumberedList"/>
      </w:pPr>
      <w:proofErr w:type="spellStart"/>
      <w:r w:rsidRPr="00CE1A9F">
        <w:t>Rendulic</w:t>
      </w:r>
      <w:proofErr w:type="spellEnd"/>
      <w:r w:rsidRPr="00CE1A9F">
        <w:t xml:space="preserve">, I. (2017, December 25). </w:t>
      </w:r>
      <w:proofErr w:type="spellStart"/>
      <w:r w:rsidRPr="00CE1A9F">
        <w:t>igorrendulic</w:t>
      </w:r>
      <w:proofErr w:type="spellEnd"/>
      <w:r w:rsidRPr="00CE1A9F">
        <w:t>/</w:t>
      </w:r>
      <w:proofErr w:type="spellStart"/>
      <w:r w:rsidRPr="00CE1A9F">
        <w:t>food_recognition_with_calorie_mama</w:t>
      </w:r>
      <w:proofErr w:type="spellEnd"/>
      <w:r w:rsidRPr="00CE1A9F">
        <w:t xml:space="preserve">. GitHub. </w:t>
      </w:r>
      <w:hyperlink r:id="rId15" w:history="1">
        <w:r w:rsidRPr="007A482C">
          <w:rPr>
            <w:rStyle w:val="Hyperlink"/>
          </w:rPr>
          <w:t>https://github.com/igorrendulic/food_recognition_with_calorie_mama</w:t>
        </w:r>
      </w:hyperlink>
    </w:p>
    <w:p w14:paraId="6AD9F95F" w14:textId="77777777" w:rsidR="00CE1A9F" w:rsidRPr="00D308CA" w:rsidRDefault="00CE1A9F" w:rsidP="00995BDC">
      <w:pPr>
        <w:pStyle w:val="NumberedList"/>
        <w:numPr>
          <w:ilvl w:val="0"/>
          <w:numId w:val="0"/>
        </w:numPr>
        <w:ind w:left="360"/>
      </w:pPr>
    </w:p>
    <w:sectPr w:rsidR="00CE1A9F" w:rsidRPr="00D308CA" w:rsidSect="00641ADD">
      <w:headerReference w:type="even" r:id="rId16"/>
      <w:headerReference w:type="default" r:id="rId17"/>
      <w:footerReference w:type="even" r:id="rId18"/>
      <w:footerReference w:type="default" r:id="rId19"/>
      <w:headerReference w:type="first" r:id="rId20"/>
      <w:footerReference w:type="first" r:id="rId21"/>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0A580" w14:textId="77777777" w:rsidR="002719A1" w:rsidRDefault="002719A1" w:rsidP="00126D77">
      <w:r>
        <w:separator/>
      </w:r>
    </w:p>
  </w:endnote>
  <w:endnote w:type="continuationSeparator" w:id="0">
    <w:p w14:paraId="0733141B" w14:textId="77777777" w:rsidR="002719A1" w:rsidRDefault="002719A1"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C6526" w14:textId="77777777" w:rsidR="002719A1" w:rsidRDefault="002719A1" w:rsidP="0060186D">
      <w:pPr>
        <w:spacing w:after="0" w:line="110" w:lineRule="exact"/>
      </w:pPr>
    </w:p>
  </w:footnote>
  <w:footnote w:type="continuationSeparator" w:id="0">
    <w:p w14:paraId="5B3BE1A6" w14:textId="77777777" w:rsidR="002719A1" w:rsidRPr="00BB7AEF" w:rsidRDefault="002719A1" w:rsidP="00BB7AEF">
      <w:pPr>
        <w:spacing w:after="0" w:line="20" w:lineRule="exact"/>
        <w:rPr>
          <w:sz w:val="2"/>
        </w:rPr>
      </w:pPr>
    </w:p>
  </w:footnote>
  <w:footnote w:type="continuationNotice" w:id="1">
    <w:p w14:paraId="4769B947" w14:textId="77777777" w:rsidR="002719A1" w:rsidRPr="00AE67B5" w:rsidRDefault="002719A1"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792"/>
    <w:multiLevelType w:val="hybridMultilevel"/>
    <w:tmpl w:val="BCD25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2916611"/>
    <w:multiLevelType w:val="hybridMultilevel"/>
    <w:tmpl w:val="CC6E2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278DB"/>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5881"/>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674"/>
    <w:rsid w:val="00244C89"/>
    <w:rsid w:val="00244DA3"/>
    <w:rsid w:val="00251DA6"/>
    <w:rsid w:val="002540F0"/>
    <w:rsid w:val="00257B56"/>
    <w:rsid w:val="00260A81"/>
    <w:rsid w:val="0026126F"/>
    <w:rsid w:val="00266C96"/>
    <w:rsid w:val="00270834"/>
    <w:rsid w:val="0027188D"/>
    <w:rsid w:val="002719A1"/>
    <w:rsid w:val="00271FF2"/>
    <w:rsid w:val="00272991"/>
    <w:rsid w:val="00274623"/>
    <w:rsid w:val="00280650"/>
    <w:rsid w:val="00281FCB"/>
    <w:rsid w:val="002839B1"/>
    <w:rsid w:val="0028491E"/>
    <w:rsid w:val="002862CE"/>
    <w:rsid w:val="00287386"/>
    <w:rsid w:val="00290E84"/>
    <w:rsid w:val="00291841"/>
    <w:rsid w:val="00293BC0"/>
    <w:rsid w:val="002948EC"/>
    <w:rsid w:val="0029645B"/>
    <w:rsid w:val="002A09D4"/>
    <w:rsid w:val="002A0DE0"/>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5900"/>
    <w:rsid w:val="003B7F2C"/>
    <w:rsid w:val="003C2E77"/>
    <w:rsid w:val="003C3139"/>
    <w:rsid w:val="003C529A"/>
    <w:rsid w:val="003D0ED4"/>
    <w:rsid w:val="003D6955"/>
    <w:rsid w:val="003E098F"/>
    <w:rsid w:val="003E21C6"/>
    <w:rsid w:val="003E40C4"/>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440B9"/>
    <w:rsid w:val="00450874"/>
    <w:rsid w:val="004508B1"/>
    <w:rsid w:val="00451B4A"/>
    <w:rsid w:val="0045390F"/>
    <w:rsid w:val="0045755B"/>
    <w:rsid w:val="00460451"/>
    <w:rsid w:val="00463D6D"/>
    <w:rsid w:val="00464893"/>
    <w:rsid w:val="004676C6"/>
    <w:rsid w:val="00470D9A"/>
    <w:rsid w:val="00470FAF"/>
    <w:rsid w:val="0047173B"/>
    <w:rsid w:val="00472536"/>
    <w:rsid w:val="004757F8"/>
    <w:rsid w:val="004771C4"/>
    <w:rsid w:val="004828E3"/>
    <w:rsid w:val="004838FC"/>
    <w:rsid w:val="0048798E"/>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3D6B"/>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2E7D"/>
    <w:rsid w:val="005D618E"/>
    <w:rsid w:val="005E41E0"/>
    <w:rsid w:val="005E7273"/>
    <w:rsid w:val="005E751F"/>
    <w:rsid w:val="005F44C5"/>
    <w:rsid w:val="005F592D"/>
    <w:rsid w:val="005F5C0B"/>
    <w:rsid w:val="005F6CD9"/>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4E6"/>
    <w:rsid w:val="00631C61"/>
    <w:rsid w:val="00633795"/>
    <w:rsid w:val="00633FF5"/>
    <w:rsid w:val="00635310"/>
    <w:rsid w:val="006403FC"/>
    <w:rsid w:val="0064086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1DB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17402"/>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0A73"/>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47D6D"/>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95BDC"/>
    <w:rsid w:val="009A0588"/>
    <w:rsid w:val="009A2E02"/>
    <w:rsid w:val="009A3A1C"/>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4D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49E7"/>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568A"/>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1A9F"/>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B98"/>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3B57"/>
    <w:rsid w:val="00F6596B"/>
    <w:rsid w:val="00F70249"/>
    <w:rsid w:val="00F719C7"/>
    <w:rsid w:val="00F76994"/>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5E751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86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78797145">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56574">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33194615">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sks.office.com/gtvault.onmicrosoft.com/Home/PlanViews/yBCyrWkp0EOthVLl0frD12QAE5T6?Type=PlanLink&amp;Channel=Link&amp;CreatedTime=63751624154260000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igorrendulic/food_recognition_with_calorie_mama"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abrielilharco/snap-n-ea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20</TotalTime>
  <Pages>5</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Yang, Mike</cp:lastModifiedBy>
  <cp:revision>3</cp:revision>
  <cp:lastPrinted>2021-03-18T02:03:00Z</cp:lastPrinted>
  <dcterms:created xsi:type="dcterms:W3CDTF">2021-04-25T21:15:00Z</dcterms:created>
  <dcterms:modified xsi:type="dcterms:W3CDTF">2021-04-25T21:32:00Z</dcterms:modified>
</cp:coreProperties>
</file>